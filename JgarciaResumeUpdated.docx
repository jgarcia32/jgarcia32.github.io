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5C2A" w14:textId="77777777" w:rsidR="00EA79BD" w:rsidRDefault="00F87FAA">
      <w:pPr>
        <w:pStyle w:val="Name"/>
      </w:pPr>
      <w:r>
        <w:t>Julian Garcia</w:t>
      </w:r>
    </w:p>
    <w:p w14:paraId="1EAB9B70" w14:textId="15A269DF" w:rsidR="00EA79BD" w:rsidRDefault="00F87FAA" w:rsidP="00816D41">
      <w:pPr>
        <w:pStyle w:val="ContactInfo"/>
        <w:spacing w:line="240" w:lineRule="auto"/>
      </w:pPr>
      <w:r>
        <w:t xml:space="preserve">8841 Willow Rd. Hickory Hills, IL | 773-732-9251 | </w:t>
      </w:r>
      <w:r w:rsidR="0064688F" w:rsidRPr="00D12C36">
        <w:rPr>
          <w:rStyle w:val="Hyperlink"/>
        </w:rPr>
        <w:t>j</w:t>
      </w:r>
      <w:r w:rsidR="00D12C36">
        <w:rPr>
          <w:rStyle w:val="Hyperlink"/>
        </w:rPr>
        <w:t>ulian32garcia@gmail.com</w:t>
      </w:r>
      <w:r w:rsidR="0064688F">
        <w:t xml:space="preserve"> | </w:t>
      </w:r>
      <w:hyperlink r:id="rId7" w:history="1">
        <w:r w:rsidR="00D12C36" w:rsidRPr="00BE701E">
          <w:rPr>
            <w:rStyle w:val="Hyperlink"/>
          </w:rPr>
          <w:t>https://github.com/jgarcia32</w:t>
        </w:r>
      </w:hyperlink>
      <w:r w:rsidR="0064688F">
        <w:t xml:space="preserve"> </w:t>
      </w:r>
      <w:r w:rsidR="00E47BDA">
        <w:t xml:space="preserve">| </w:t>
      </w:r>
      <w:hyperlink r:id="rId8" w:history="1">
        <w:r w:rsidR="000D0883" w:rsidRPr="00DE7D85">
          <w:rPr>
            <w:rStyle w:val="Hyperlink"/>
          </w:rPr>
          <w:t>https://jgarcia32.github.io</w:t>
        </w:r>
      </w:hyperlink>
      <w:r w:rsidR="000D0883">
        <w:t xml:space="preserve"> </w:t>
      </w:r>
      <w:r w:rsidR="00CB709A">
        <w:t xml:space="preserve"> </w:t>
      </w:r>
    </w:p>
    <w:p w14:paraId="3876EBFC" w14:textId="77777777" w:rsidR="00EA79BD" w:rsidRDefault="00330015">
      <w:pPr>
        <w:pStyle w:val="Heading1"/>
      </w:pPr>
      <w:sdt>
        <w:sdtPr>
          <w:id w:val="-1150367223"/>
          <w:placeholder>
            <w:docPart w:val="D1B55504C7459C4094D734894632984F"/>
          </w:placeholder>
          <w:temporary/>
          <w:showingPlcHdr/>
          <w15:appearance w15:val="hidden"/>
        </w:sdtPr>
        <w:sdtEndPr/>
        <w:sdtContent>
          <w:r w:rsidR="00181C57">
            <w:t>Education</w:t>
          </w:r>
        </w:sdtContent>
      </w:sdt>
    </w:p>
    <w:p w14:paraId="4547E349" w14:textId="77777777" w:rsidR="00EA79BD" w:rsidRDefault="00F87FAA">
      <w:pPr>
        <w:pStyle w:val="Heading2"/>
      </w:pPr>
      <w:r>
        <w:t>Illinois State University | Information Systems – Web Application De</w:t>
      </w:r>
      <w:r w:rsidR="00FC06B7">
        <w:t>v</w:t>
      </w:r>
    </w:p>
    <w:p w14:paraId="71E73EF5" w14:textId="1FF16A8F" w:rsidR="0069468F" w:rsidRDefault="0069468F" w:rsidP="00F87FAA">
      <w:r>
        <w:t>Graduat</w:t>
      </w:r>
      <w:r w:rsidR="00302D8B">
        <w:t>ed</w:t>
      </w:r>
      <w:r>
        <w:t xml:space="preserve"> Dec 2018</w:t>
      </w:r>
    </w:p>
    <w:p w14:paraId="7D4882B4" w14:textId="77777777" w:rsidR="001A763A" w:rsidRDefault="00C60DCC" w:rsidP="001A763A">
      <w:pPr>
        <w:pStyle w:val="Heading1"/>
      </w:pPr>
      <w:r>
        <w:t>Programming</w:t>
      </w:r>
    </w:p>
    <w:p w14:paraId="758709A4" w14:textId="27429B78" w:rsidR="00944BFA" w:rsidRPr="00752B38" w:rsidRDefault="00944BFA" w:rsidP="00944BFA">
      <w:pPr>
        <w:pStyle w:val="ListParagraph"/>
        <w:numPr>
          <w:ilvl w:val="0"/>
          <w:numId w:val="17"/>
        </w:numPr>
      </w:pPr>
      <w:r w:rsidRPr="00752B38">
        <w:rPr>
          <w:b/>
        </w:rPr>
        <w:t>Portfolio Site –</w:t>
      </w:r>
      <w:r w:rsidRPr="00752B38">
        <w:t xml:space="preserve"> A personal </w:t>
      </w:r>
      <w:proofErr w:type="gramStart"/>
      <w:r w:rsidRPr="00752B38">
        <w:t>one page</w:t>
      </w:r>
      <w:proofErr w:type="gramEnd"/>
      <w:r w:rsidRPr="00752B38">
        <w:t xml:space="preserve"> website that I created from scratch using HTML, CSS, Bootstrap, ScrollMagic.io, </w:t>
      </w:r>
      <w:proofErr w:type="spellStart"/>
      <w:r w:rsidRPr="00752B38">
        <w:t>JQuery</w:t>
      </w:r>
      <w:proofErr w:type="spellEnd"/>
      <w:r w:rsidRPr="00752B38">
        <w:t xml:space="preserve">, and JavaScript: </w:t>
      </w:r>
      <w:hyperlink r:id="rId9" w:history="1">
        <w:r w:rsidRPr="00752B38">
          <w:rPr>
            <w:rStyle w:val="Hyperlink"/>
          </w:rPr>
          <w:t>https://jgarcia32.github.io/</w:t>
        </w:r>
      </w:hyperlink>
      <w:r w:rsidRPr="00752B38">
        <w:t xml:space="preserve"> </w:t>
      </w:r>
    </w:p>
    <w:p w14:paraId="41531E10" w14:textId="77777777" w:rsidR="00752B38" w:rsidRPr="00752B38" w:rsidRDefault="00752B38" w:rsidP="00752B38">
      <w:pPr>
        <w:pStyle w:val="ListParagraph"/>
        <w:ind w:left="720" w:firstLine="0"/>
      </w:pPr>
    </w:p>
    <w:p w14:paraId="61CB35B0" w14:textId="7ACDD24E" w:rsidR="001A763A" w:rsidRPr="00752B38" w:rsidRDefault="00302D8B" w:rsidP="001A763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 w:rsidRPr="00752B38">
        <w:rPr>
          <w:b/>
        </w:rPr>
        <w:t>iOS</w:t>
      </w:r>
      <w:r w:rsidRPr="00752B38">
        <w:t xml:space="preserve"> </w:t>
      </w:r>
      <w:r w:rsidRPr="00752B38">
        <w:rPr>
          <w:b/>
        </w:rPr>
        <w:t>Game -</w:t>
      </w:r>
      <w:r w:rsidRPr="00752B38">
        <w:t xml:space="preserve"> </w:t>
      </w:r>
      <w:r w:rsidR="001A763A" w:rsidRPr="00752B38">
        <w:t>I</w:t>
      </w:r>
      <w:r w:rsidRPr="00752B38">
        <w:t xml:space="preserve"> along with a partner,</w:t>
      </w:r>
      <w:r w:rsidR="001A763A" w:rsidRPr="00752B38">
        <w:t xml:space="preserve"> created an iOS game</w:t>
      </w:r>
      <w:r w:rsidRPr="00752B38">
        <w:t xml:space="preserve">. </w:t>
      </w:r>
      <w:r w:rsidR="001A763A" w:rsidRPr="00752B38">
        <w:t xml:space="preserve">The game is an augmented reality game using Apple’s </w:t>
      </w:r>
      <w:proofErr w:type="spellStart"/>
      <w:r w:rsidR="001A763A" w:rsidRPr="00752B38">
        <w:t>ARKit</w:t>
      </w:r>
      <w:proofErr w:type="spellEnd"/>
      <w:r w:rsidR="001A763A" w:rsidRPr="00752B38">
        <w:t xml:space="preserve"> and Swift. The objective is to stack blocks as high as you can as the speed increases with each placement of the blocks. </w:t>
      </w:r>
    </w:p>
    <w:p w14:paraId="4509E27C" w14:textId="77777777" w:rsidR="00752B38" w:rsidRPr="00752B38" w:rsidRDefault="00752B38" w:rsidP="00752B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</w:pPr>
    </w:p>
    <w:p w14:paraId="64E9DCF0" w14:textId="77777777" w:rsidR="00752B38" w:rsidRPr="00752B38" w:rsidRDefault="00302D8B" w:rsidP="00406A0E">
      <w:pPr>
        <w:pStyle w:val="ListParagraph"/>
        <w:numPr>
          <w:ilvl w:val="0"/>
          <w:numId w:val="17"/>
        </w:numPr>
      </w:pPr>
      <w:r w:rsidRPr="00752B38">
        <w:rPr>
          <w:b/>
        </w:rPr>
        <w:t xml:space="preserve">Cloud based </w:t>
      </w:r>
      <w:r w:rsidR="00816D41" w:rsidRPr="00752B38">
        <w:rPr>
          <w:b/>
        </w:rPr>
        <w:t>Notes app</w:t>
      </w:r>
      <w:r w:rsidR="00816D41" w:rsidRPr="00752B38">
        <w:t xml:space="preserve"> (</w:t>
      </w:r>
      <w:r w:rsidRPr="00752B38">
        <w:t>Not complete</w:t>
      </w:r>
      <w:r w:rsidR="00816D41" w:rsidRPr="00752B38">
        <w:t>) –</w:t>
      </w:r>
      <w:r w:rsidR="00CF5F84" w:rsidRPr="00752B38">
        <w:t xml:space="preserve"> T</w:t>
      </w:r>
      <w:r w:rsidR="00816D41" w:rsidRPr="00752B38">
        <w:t xml:space="preserve">his </w:t>
      </w:r>
      <w:r w:rsidR="00CF5F84" w:rsidRPr="00752B38">
        <w:t xml:space="preserve">iOS/Swift </w:t>
      </w:r>
      <w:r w:rsidR="00816D41" w:rsidRPr="00752B38">
        <w:t xml:space="preserve">application would be a notes app </w:t>
      </w:r>
      <w:r w:rsidRPr="00752B38">
        <w:t xml:space="preserve">similar to Google Docs in that users can share and edit the same document in real time. I am </w:t>
      </w:r>
      <w:r w:rsidR="00816D41" w:rsidRPr="00752B38">
        <w:t xml:space="preserve">using Firebase </w:t>
      </w:r>
      <w:proofErr w:type="spellStart"/>
      <w:r w:rsidR="00816D41" w:rsidRPr="00752B38">
        <w:t>Firestore</w:t>
      </w:r>
      <w:proofErr w:type="spellEnd"/>
      <w:r w:rsidR="00816D41" w:rsidRPr="00752B38">
        <w:t xml:space="preserve"> (cloud service)</w:t>
      </w:r>
      <w:r w:rsidRPr="00752B38">
        <w:t xml:space="preserve"> for the backend and</w:t>
      </w:r>
      <w:r w:rsidR="00816D41" w:rsidRPr="00752B38">
        <w:t xml:space="preserve"> Firebase Auth</w:t>
      </w:r>
      <w:r w:rsidRPr="00752B38">
        <w:t>entication for user sign up and management.</w:t>
      </w:r>
    </w:p>
    <w:p w14:paraId="107CB7B8" w14:textId="4B8C6ACB" w:rsidR="00816D41" w:rsidRPr="00752B38" w:rsidRDefault="00302D8B" w:rsidP="00752B38">
      <w:pPr>
        <w:pStyle w:val="ListParagraph"/>
        <w:ind w:left="720" w:firstLine="0"/>
      </w:pPr>
      <w:r w:rsidRPr="00752B38">
        <w:t xml:space="preserve"> </w:t>
      </w:r>
    </w:p>
    <w:p w14:paraId="7377F278" w14:textId="0A3B121E" w:rsidR="0055776F" w:rsidRPr="00752B38" w:rsidRDefault="00EB1A35" w:rsidP="0055776F">
      <w:pPr>
        <w:pStyle w:val="ListParagraph"/>
        <w:numPr>
          <w:ilvl w:val="0"/>
          <w:numId w:val="17"/>
        </w:numPr>
      </w:pPr>
      <w:r w:rsidRPr="00752B38">
        <w:rPr>
          <w:b/>
        </w:rPr>
        <w:t>Contact Form</w:t>
      </w:r>
      <w:r w:rsidR="00CF5F84" w:rsidRPr="00752B38">
        <w:rPr>
          <w:b/>
        </w:rPr>
        <w:t xml:space="preserve"> Web App – </w:t>
      </w:r>
      <w:r w:rsidR="00CF5F84" w:rsidRPr="00752B38">
        <w:t>I created a one page web applica</w:t>
      </w:r>
      <w:bookmarkStart w:id="0" w:name="_GoBack"/>
      <w:bookmarkEnd w:id="0"/>
      <w:r w:rsidR="00CF5F84" w:rsidRPr="00752B38">
        <w:t xml:space="preserve">tion that is responsive for both </w:t>
      </w:r>
      <w:r w:rsidR="00FB4385" w:rsidRPr="00752B38">
        <w:t>mobile and desktop browsers. It is a simple contact form page that uses Firebase Realtime Database to store all the values entered by users. For the frontend I used HTML, Bootstrap, CSS, and JavaScript.</w:t>
      </w:r>
      <w:r w:rsidR="00EE3631" w:rsidRPr="00752B38">
        <w:t xml:space="preserve"> I am also using Firebase to host this web application</w:t>
      </w:r>
      <w:r w:rsidR="00685F36" w:rsidRPr="00752B38">
        <w:t>.</w:t>
      </w:r>
      <w:r w:rsidR="00FB4385" w:rsidRPr="00752B38">
        <w:t xml:space="preserve"> </w:t>
      </w:r>
      <w:r w:rsidR="00F22A06" w:rsidRPr="00752B38">
        <w:t xml:space="preserve">You can visit the site here: </w:t>
      </w:r>
      <w:hyperlink r:id="rId10" w:history="1">
        <w:r w:rsidR="00B57189" w:rsidRPr="00752B38">
          <w:rPr>
            <w:rStyle w:val="Hyperlink"/>
          </w:rPr>
          <w:t>https://contactform-a9fa7.firebaseapp.com/</w:t>
        </w:r>
      </w:hyperlink>
      <w:r w:rsidR="00C16AC9" w:rsidRPr="00752B38">
        <w:t xml:space="preserve"> </w:t>
      </w:r>
    </w:p>
    <w:p w14:paraId="74DF7453" w14:textId="2205EEBC" w:rsidR="00EA79BD" w:rsidRDefault="00302D8B">
      <w:pPr>
        <w:pStyle w:val="Heading1"/>
      </w:pPr>
      <w:r>
        <w:t xml:space="preserve">Work </w:t>
      </w:r>
      <w:sdt>
        <w:sdtPr>
          <w:id w:val="617349259"/>
          <w:placeholder>
            <w:docPart w:val="1C8D80D2761EBC4D963CA01E464D00A7"/>
          </w:placeholder>
          <w:temporary/>
          <w:showingPlcHdr/>
          <w15:appearance w15:val="hidden"/>
        </w:sdtPr>
        <w:sdtEndPr/>
        <w:sdtContent>
          <w:r w:rsidR="00181C57">
            <w:t>Experience</w:t>
          </w:r>
        </w:sdtContent>
      </w:sdt>
    </w:p>
    <w:p w14:paraId="3B7E8179" w14:textId="77777777" w:rsidR="00EA79BD" w:rsidRDefault="001A763A" w:rsidP="00C11A3B">
      <w:pPr>
        <w:pStyle w:val="Heading2"/>
        <w:ind w:left="720"/>
      </w:pPr>
      <w:r>
        <w:t>Family Practice Healthcare</w:t>
      </w:r>
      <w:r w:rsidR="00392803">
        <w:t>| Orland Park, IL</w:t>
      </w:r>
    </w:p>
    <w:p w14:paraId="7F39D964" w14:textId="77777777" w:rsidR="001A763A" w:rsidRPr="001A763A" w:rsidRDefault="001A763A" w:rsidP="00C11A3B">
      <w:pPr>
        <w:pStyle w:val="Heading3"/>
        <w:ind w:left="720"/>
      </w:pPr>
      <w:r>
        <w:t>Secretary | 2012 – 2017</w:t>
      </w:r>
    </w:p>
    <w:p w14:paraId="6955DABF" w14:textId="77777777" w:rsidR="00EA79BD" w:rsidRDefault="001A763A" w:rsidP="00C11A3B">
      <w:pPr>
        <w:pStyle w:val="Heading2"/>
        <w:ind w:left="720"/>
      </w:pPr>
      <w:r>
        <w:t>Home City Ice</w:t>
      </w:r>
      <w:r w:rsidR="00392803">
        <w:t xml:space="preserve"> | Woodridge, IL</w:t>
      </w:r>
    </w:p>
    <w:p w14:paraId="02C3717F" w14:textId="1EE5C3BF" w:rsidR="00B35A37" w:rsidRDefault="001A763A" w:rsidP="00B35A37">
      <w:pPr>
        <w:ind w:left="720"/>
      </w:pPr>
      <w:r>
        <w:t>Truck Driver</w:t>
      </w:r>
      <w:r w:rsidR="00AB7738">
        <w:t xml:space="preserve"> | Summer 2018</w:t>
      </w:r>
    </w:p>
    <w:sectPr w:rsidR="00B35A37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8F2AA" w14:textId="77777777" w:rsidR="00330015" w:rsidRDefault="00330015">
      <w:pPr>
        <w:spacing w:after="0" w:line="240" w:lineRule="auto"/>
      </w:pPr>
      <w:r>
        <w:separator/>
      </w:r>
    </w:p>
  </w:endnote>
  <w:endnote w:type="continuationSeparator" w:id="0">
    <w:p w14:paraId="05659560" w14:textId="77777777" w:rsidR="00330015" w:rsidRDefault="0033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29A0D" w14:textId="77777777" w:rsidR="00EA79BD" w:rsidRDefault="00181C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E45D" w14:textId="77777777" w:rsidR="00330015" w:rsidRDefault="00330015">
      <w:pPr>
        <w:spacing w:after="0" w:line="240" w:lineRule="auto"/>
      </w:pPr>
      <w:r>
        <w:separator/>
      </w:r>
    </w:p>
  </w:footnote>
  <w:footnote w:type="continuationSeparator" w:id="0">
    <w:p w14:paraId="56DBA87F" w14:textId="77777777" w:rsidR="00330015" w:rsidRDefault="0033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B053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ED0E58" wp14:editId="104C1B1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EBEC0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48B2" w14:textId="77777777" w:rsidR="00EA79BD" w:rsidRDefault="00181C5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B80205" wp14:editId="78324A4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64D58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6507"/>
    <w:multiLevelType w:val="hybridMultilevel"/>
    <w:tmpl w:val="2BE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C4070"/>
    <w:multiLevelType w:val="hybridMultilevel"/>
    <w:tmpl w:val="ADDC6EB4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1FFD"/>
    <w:multiLevelType w:val="hybridMultilevel"/>
    <w:tmpl w:val="E86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6A1"/>
    <w:multiLevelType w:val="hybridMultilevel"/>
    <w:tmpl w:val="CD3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E105F"/>
    <w:multiLevelType w:val="multilevel"/>
    <w:tmpl w:val="8D64DA9A"/>
    <w:lvl w:ilvl="0">
      <w:start w:val="1"/>
      <w:numFmt w:val="bullet"/>
      <w:lvlText w:val="▪"/>
      <w:lvlJc w:val="left"/>
      <w:pPr>
        <w:ind w:left="490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7627FD"/>
    <w:multiLevelType w:val="hybridMultilevel"/>
    <w:tmpl w:val="B8A87A6E"/>
    <w:lvl w:ilvl="0" w:tplc="7B20D7CE">
      <w:start w:val="884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D77E5"/>
    <w:multiLevelType w:val="hybridMultilevel"/>
    <w:tmpl w:val="2858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D6229"/>
    <w:multiLevelType w:val="multilevel"/>
    <w:tmpl w:val="1608A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6"/>
  </w:num>
  <w:num w:numId="15">
    <w:abstractNumId w:val="11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AA"/>
    <w:rsid w:val="00045709"/>
    <w:rsid w:val="00086CAD"/>
    <w:rsid w:val="000B0D1D"/>
    <w:rsid w:val="000B5D00"/>
    <w:rsid w:val="000D0883"/>
    <w:rsid w:val="00105779"/>
    <w:rsid w:val="00181C57"/>
    <w:rsid w:val="00185EA5"/>
    <w:rsid w:val="001A763A"/>
    <w:rsid w:val="00205715"/>
    <w:rsid w:val="00271697"/>
    <w:rsid w:val="002B1011"/>
    <w:rsid w:val="002C0424"/>
    <w:rsid w:val="00302D8B"/>
    <w:rsid w:val="00330015"/>
    <w:rsid w:val="00392803"/>
    <w:rsid w:val="003D7A09"/>
    <w:rsid w:val="003D7E6C"/>
    <w:rsid w:val="00406A0E"/>
    <w:rsid w:val="004C18FB"/>
    <w:rsid w:val="00524B68"/>
    <w:rsid w:val="00547A21"/>
    <w:rsid w:val="0055776F"/>
    <w:rsid w:val="005D58E2"/>
    <w:rsid w:val="005F6B2C"/>
    <w:rsid w:val="0064688F"/>
    <w:rsid w:val="00667724"/>
    <w:rsid w:val="00685F36"/>
    <w:rsid w:val="0069468F"/>
    <w:rsid w:val="00736110"/>
    <w:rsid w:val="00752B38"/>
    <w:rsid w:val="007E3A46"/>
    <w:rsid w:val="007F7D8F"/>
    <w:rsid w:val="00806A28"/>
    <w:rsid w:val="00816D41"/>
    <w:rsid w:val="00817D1F"/>
    <w:rsid w:val="00944BFA"/>
    <w:rsid w:val="00A10322"/>
    <w:rsid w:val="00A246C8"/>
    <w:rsid w:val="00A403A0"/>
    <w:rsid w:val="00AB7738"/>
    <w:rsid w:val="00AD2454"/>
    <w:rsid w:val="00B35A37"/>
    <w:rsid w:val="00B41C9F"/>
    <w:rsid w:val="00B57189"/>
    <w:rsid w:val="00BA34C1"/>
    <w:rsid w:val="00C11A3B"/>
    <w:rsid w:val="00C16AC9"/>
    <w:rsid w:val="00C60DCC"/>
    <w:rsid w:val="00C7203C"/>
    <w:rsid w:val="00C97684"/>
    <w:rsid w:val="00CA2FF9"/>
    <w:rsid w:val="00CA7BE2"/>
    <w:rsid w:val="00CB709A"/>
    <w:rsid w:val="00CC1A9E"/>
    <w:rsid w:val="00CF5F84"/>
    <w:rsid w:val="00D12C36"/>
    <w:rsid w:val="00D164E9"/>
    <w:rsid w:val="00D22EA2"/>
    <w:rsid w:val="00E45A40"/>
    <w:rsid w:val="00E47BDA"/>
    <w:rsid w:val="00E72ACC"/>
    <w:rsid w:val="00EA79BD"/>
    <w:rsid w:val="00EB1A35"/>
    <w:rsid w:val="00EE3631"/>
    <w:rsid w:val="00F22A06"/>
    <w:rsid w:val="00F43ABA"/>
    <w:rsid w:val="00F531BF"/>
    <w:rsid w:val="00F622E6"/>
    <w:rsid w:val="00F87FAA"/>
    <w:rsid w:val="00FB4385"/>
    <w:rsid w:val="00FC06B7"/>
    <w:rsid w:val="00FC5F3E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8F86"/>
  <w15:chartTrackingRefBased/>
  <w15:docId w15:val="{093F9301-38BD-5441-BB45-260CD8A5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64688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A40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garcia32.github.i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jgarcia3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ontactform-a9fa7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garcia32.github.io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angarcia/Library/Containers/com.microsoft.Word/Data/Library/Application%20Support/Microsoft/Office/16.0/DTS/en-US%7b6C6A69E6-859F-9D4A-B1BE-298EE6F04D37%7d/%7b4B45363F-B34F-9142-8FB9-49BA66885B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B55504C7459C4094D734894632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3FFCB-A105-2C4C-A818-425C0BC04C61}"/>
      </w:docPartPr>
      <w:docPartBody>
        <w:p w:rsidR="00753DA4" w:rsidRDefault="0000263F">
          <w:pPr>
            <w:pStyle w:val="D1B55504C7459C4094D734894632984F"/>
          </w:pPr>
          <w:r>
            <w:t>Education</w:t>
          </w:r>
        </w:p>
      </w:docPartBody>
    </w:docPart>
    <w:docPart>
      <w:docPartPr>
        <w:name w:val="1C8D80D2761EBC4D963CA01E464D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00900-93CA-C94A-8BB3-C0977FEA8DBA}"/>
      </w:docPartPr>
      <w:docPartBody>
        <w:p w:rsidR="00753DA4" w:rsidRDefault="0000263F">
          <w:pPr>
            <w:pStyle w:val="1C8D80D2761EBC4D963CA01E464D00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CF"/>
    <w:rsid w:val="0000263F"/>
    <w:rsid w:val="00162EAF"/>
    <w:rsid w:val="001F61B7"/>
    <w:rsid w:val="002B21D7"/>
    <w:rsid w:val="003E7220"/>
    <w:rsid w:val="004277DB"/>
    <w:rsid w:val="004776D0"/>
    <w:rsid w:val="004C17CF"/>
    <w:rsid w:val="00656C7B"/>
    <w:rsid w:val="00753DA4"/>
    <w:rsid w:val="00986795"/>
    <w:rsid w:val="009D4CD7"/>
    <w:rsid w:val="00AA42C7"/>
    <w:rsid w:val="00B913AB"/>
    <w:rsid w:val="00C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CB59B0AFF634E83CB59C5BA8C11EF">
    <w:name w:val="854CB59B0AFF634E83CB59C5BA8C11EF"/>
  </w:style>
  <w:style w:type="paragraph" w:customStyle="1" w:styleId="EABCD334B83F704F804A82214E444418">
    <w:name w:val="EABCD334B83F704F804A82214E444418"/>
  </w:style>
  <w:style w:type="paragraph" w:customStyle="1" w:styleId="63A92D4D7F582F41A1FA3D278E1D6D41">
    <w:name w:val="63A92D4D7F582F41A1FA3D278E1D6D41"/>
  </w:style>
  <w:style w:type="paragraph" w:customStyle="1" w:styleId="CCABA8D8F987AF42A74674F6DFF1349E">
    <w:name w:val="CCABA8D8F987AF42A74674F6DFF1349E"/>
  </w:style>
  <w:style w:type="paragraph" w:customStyle="1" w:styleId="D1B55504C7459C4094D734894632984F">
    <w:name w:val="D1B55504C7459C4094D734894632984F"/>
  </w:style>
  <w:style w:type="paragraph" w:customStyle="1" w:styleId="DD88571258DCA84C9B2A63428A233A6E">
    <w:name w:val="DD88571258DCA84C9B2A63428A233A6E"/>
  </w:style>
  <w:style w:type="paragraph" w:customStyle="1" w:styleId="03A1E10B7B53A240B8DD684F19B4671C">
    <w:name w:val="03A1E10B7B53A240B8DD684F19B4671C"/>
  </w:style>
  <w:style w:type="paragraph" w:customStyle="1" w:styleId="1C8D80D2761EBC4D963CA01E464D00A7">
    <w:name w:val="1C8D80D2761EBC4D963CA01E464D00A7"/>
  </w:style>
  <w:style w:type="paragraph" w:customStyle="1" w:styleId="67A52A2319017745AEE562FC714F224B">
    <w:name w:val="67A52A2319017745AEE562FC714F224B"/>
  </w:style>
  <w:style w:type="paragraph" w:customStyle="1" w:styleId="613D912949F03F4397658B31E8BC5E20">
    <w:name w:val="613D912949F03F4397658B31E8BC5E20"/>
  </w:style>
  <w:style w:type="paragraph" w:customStyle="1" w:styleId="40AD6037B9E6D4408AC1CCDE846F6A7E">
    <w:name w:val="40AD6037B9E6D4408AC1CCDE846F6A7E"/>
  </w:style>
  <w:style w:type="paragraph" w:customStyle="1" w:styleId="2940E4276E0F1B49A24957EB2D2EEBCA">
    <w:name w:val="2940E4276E0F1B49A24957EB2D2EEBCA"/>
  </w:style>
  <w:style w:type="paragraph" w:customStyle="1" w:styleId="6B4734C0938C804ABC62DDF29AA229CF">
    <w:name w:val="6B4734C0938C804ABC62DDF29AA229CF"/>
  </w:style>
  <w:style w:type="paragraph" w:customStyle="1" w:styleId="B7848FCD41EE464E900693AA22DB2F17">
    <w:name w:val="B7848FCD41EE464E900693AA22DB2F17"/>
  </w:style>
  <w:style w:type="paragraph" w:customStyle="1" w:styleId="3DAF7F7D11A48948B2F822559FA077A3">
    <w:name w:val="3DAF7F7D11A48948B2F822559FA077A3"/>
    <w:rsid w:val="004C17CF"/>
  </w:style>
  <w:style w:type="paragraph" w:customStyle="1" w:styleId="319D57A14E116E4D88991FE885FE5F38">
    <w:name w:val="319D57A14E116E4D88991FE885FE5F38"/>
    <w:rsid w:val="004C1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{4B45363F-B34F-9142-8FB9-49BA66885B2B}tf10002079.dotx</Template>
  <TotalTime>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2019-01-21T23:05:00Z</dcterms:created>
  <dcterms:modified xsi:type="dcterms:W3CDTF">2019-01-21T23:43:00Z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